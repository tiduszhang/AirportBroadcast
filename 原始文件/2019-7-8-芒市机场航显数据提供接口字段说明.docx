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4"/>
          <w:szCs w:val="36"/>
        </w:rPr>
      </w:pPr>
      <w:r>
        <w:rPr>
          <w:rFonts w:hint="eastAsia"/>
          <w:sz w:val="44"/>
          <w:szCs w:val="36"/>
        </w:rPr>
        <w:t>芒市机场航显数据提供接口字段说明</w:t>
      </w:r>
    </w:p>
    <w:p>
      <w:r>
        <w:rPr>
          <w:rFonts w:hint="eastAsia"/>
        </w:rPr>
        <w:t>连接方式：</w:t>
      </w:r>
    </w:p>
    <w:p>
      <w:pPr>
        <w:ind w:firstLine="420"/>
      </w:pPr>
      <w:r>
        <w:rPr>
          <w:rFonts w:hint="eastAsia"/>
        </w:rPr>
        <w:t>通过ActiveMQ以Json格式传输，在每次航班信息变动后会有相应的消息传入。</w:t>
      </w:r>
    </w:p>
    <w:p>
      <w:pPr>
        <w:ind w:firstLine="420"/>
      </w:pPr>
      <w:r>
        <w:rPr>
          <w:rFonts w:hint="eastAsia"/>
        </w:rPr>
        <w:t>队列名称为：Aofis.Airshow</w:t>
      </w:r>
    </w:p>
    <w:p>
      <w:pPr>
        <w:ind w:firstLine="420"/>
      </w:pPr>
      <w:r>
        <w:rPr>
          <w:rFonts w:hint="eastAsia"/>
        </w:rPr>
        <w:t>队列IP：以机场所分配的服务器IP为准。</w:t>
      </w:r>
    </w:p>
    <w:p>
      <w:pPr>
        <w:ind w:firstLine="420"/>
      </w:pPr>
      <w:r>
        <w:rPr>
          <w:rFonts w:hint="eastAsia"/>
        </w:rPr>
        <w:t>端口号：8089</w:t>
      </w:r>
    </w:p>
    <w:p>
      <w:pPr>
        <w:ind w:firstLine="420"/>
      </w:pPr>
      <w:r>
        <w:rPr>
          <w:rFonts w:hint="eastAsia"/>
        </w:rPr>
        <w:t>用户名：admin</w:t>
      </w:r>
    </w:p>
    <w:p>
      <w:pPr>
        <w:ind w:firstLine="420"/>
      </w:pPr>
      <w:r>
        <w:rPr>
          <w:rFonts w:hint="eastAsia"/>
        </w:rPr>
        <w:t>密码：1q2w3e$r</w:t>
      </w:r>
    </w:p>
    <w:p>
      <w:r>
        <w:rPr>
          <w:rFonts w:hint="eastAsia"/>
        </w:rPr>
        <w:t>字段说明：</w:t>
      </w:r>
    </w:p>
    <w:p/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Airshowtype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航显接口类型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Routeoid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航班主键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96580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Shareflightno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共享航班号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FlightDateTime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航班日期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2018-02-26T00:00:00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ExecutionDateTime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航班执行日期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2018-02-26T00:00:00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FlightNo2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航班号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JD5608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FlightNo3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三字码航班号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CBJ5608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AirlineCode2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航司二字码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JD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AirlineCode3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航司三字码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CBJ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FlightNum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航班号（除航司部分）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5608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FlightMssion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航班性质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W/Z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对应内容见下表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航班类型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对应内容见下表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DepFIV1NO3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出港经停1三字码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DepFIV1NO4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出港经停1四字码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DepFIV2NO3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出港经停2三字码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DepFIV2NO4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出港经停2四字码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ArrFIV1NO3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进港经停1三字码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ArrFIV1NO4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进港经停1四字码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ArrFIV2NO3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进港经停2三字码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ArrFIV2NO4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进港经停2四字码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Fiv1No3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经停1三字码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Fiv1No4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经停1四字码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Fiv2No3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经停2三字码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Fiv2No4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经停2四字码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ForgNo3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起场三字码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CKG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ForgNo4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起场四字码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ZUCK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FestNo3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落场三字码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LJG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FestNo4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落场四字码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ZPLJ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DepPlanTime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计划起飞时间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2018-02-26T09:10:00</w:t>
            </w:r>
          </w:p>
        </w:tc>
        <w:tc>
          <w:tcPr>
            <w:tcW w:w="2130" w:type="dxa"/>
            <w:vMerge w:val="restart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1753-01-01T00:00:00</w:t>
            </w:r>
          </w:p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表示该项时间没有值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DepForecastTime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预计起飞时间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2018-02-26T09:12:00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DepartTime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实际起飞时间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1753-01-01T00:00:00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ArrPlanTime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计划落地时间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2018-02-26T11:00:00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ArrForecastTime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预计落地时间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  <w:t>2018-02-26T11:00:00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color w:val="FFFFFF" w:themeColor="background1"/>
                <w:highlight w:val="blu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ArriveTime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实际落地时间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1753-01-01T00:00:00(表示为空)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FlightStatus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航班状态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FPL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对应内容见下表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Gate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登机口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Gateopentime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登机口计划开启时间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2018-02-26T08:40:00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Gateclosetime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登机口计划关闭时间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2018-02-26T09:00:00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Carousel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行李转盘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CheckinLoad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值机岛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CheckinCounter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值机柜台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CheckinTimeStart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值机开始时间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CheckinTimeEnd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值机结束时间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FlightCirculationStatus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航班流转状态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SCHD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  <w:t>对应内容见下表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FlightAbnormalReason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异常原因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对应内容见下表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Freg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B6415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DeporArrCode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进出港标记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J</w:t>
            </w:r>
            <w:r>
              <w:rPr>
                <w:highlight w:val="cyan"/>
              </w:rPr>
              <w:t>/ C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进/出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LocalAirportCode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本场代码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LJG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Xlsjtime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行李上架时间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gree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Xlxjtime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highlight w:val="green"/>
              </w:rPr>
              <w:t>行李下架时间</w:t>
            </w: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black"/>
              </w:rPr>
            </w:pPr>
            <w:r>
              <w:rPr>
                <w:rFonts w:hint="eastAsia"/>
              </w:rPr>
              <w:t>RouteType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MODIFY</w:t>
            </w:r>
          </w:p>
        </w:tc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广播相关字段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播放次数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Playarea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播放区域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Dlytype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延误类型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Dlytime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延误时间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Counterno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柜台号码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这些字段为生产系统自用字段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TableSchema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Ismixed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是否混合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FooterSql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WhereSql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ClientIp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客户端IP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ClientMachineName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客户端电脑名称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GroupSql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OrderSql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IsPrintAll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Merge w:val="continue"/>
          </w:tcPr>
          <w:p>
            <w:pPr>
              <w:jc w:val="center"/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示例：</w:t>
      </w:r>
    </w:p>
    <w:p>
      <w:r>
        <w:rPr>
          <w:rFonts w:hint="eastAsia"/>
        </w:rPr>
        <w:t>{"Airshowtype":"","Routeoid":96580,"Shareflightno":"","FlightDateTime":"2018-02-26T00:00:00","ExecutionDateTime":"2018-02-26T00:00:00","FlightNo2":"JD5608","FlightNo3":"CBJ5608","AirlineCode2":"JD","AirlineCode3":"CBJ","FlightNum":"5608","FlightMssion":"W/Z","FlightType":"D","DepFIV1NO3":"","DepFIV1NO4":"","DepFIV2NO3":"","DepFIV2NO4":"","ArrFIV1NO3":"","ArrFIV1NO4":"","ArrFIV2NO3":"","ArrFIV2NO4":"","Fiv1No3":"TYN","Fiv1No4":"ZBYN","Fiv2No3":"","Fiv2No4":"","ForgNo3":"CKG","ForgNo4":"ZUCK","FestNo3":"LJG","FestNo4":"ZPLJ","DepPlanTime":"2018-02-26T09:10:00","DepForecastTime":"2018-04-14T09:12:00","DepartTime":"1753-01-01T00:00:00","ArrPlanTime":"2018-02-26T11:00:00","ArrForecastTime":"2018-02-26T10:34:00","ArriveTime":"1753-01-01T00:00:00","FlightStatus":"FPL","Gate":11,"Gateopentime":"2018-02-26T08:40:00","Gateclosetime":"2018-02-26T09:00:00","Carousel":3,"CheckinLoad":"","CheckinCounter":"","CheckinTimeStart":"1753-01-01T00:00:00","CheckinTimeEnd":"1753-01-01T00:00:00","FlightCirculationStatus":"SCHD","FlightAbnormalReason":"","Freg":"B6415","DepOrArrCode":"J","LocalAirportCode":"LJG","Xlsjtime":"1753-01-01T00:00:00","Xlxjtime":"1753-01-01T00:00:00","RouteType":"MODIFY","Playtime":"","Playarea":"","Playtype":"","Dlytype":"","Dlytime":"","Counterno":"","Countertype":"","TableName":"V_FLIGHTDYNAMICDETAIL_AIRSHOW","TableSchema":"","Ismixed":false,"FooterSql":"","WhereSql":"","ClientIp":"","ClientMachineName":"","GroupSql":"","OrderSql":"","UserId":-2147483648,"UserName":"","IsPrintAll":false,"Operator":0}</w:t>
      </w: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航班性质</w:t>
      </w:r>
    </w:p>
    <w:tbl>
      <w:tblPr>
        <w:tblStyle w:val="3"/>
        <w:tblW w:w="67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6"/>
        <w:gridCol w:w="35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中文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RTN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返航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PVH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火情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T/W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支线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Z/X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要客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C/B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加班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H/G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货包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H/Y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货加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X/L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训练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V/U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降雨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N/M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调机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Z/P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补班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OM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军航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ALN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备降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PJP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加降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K/L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本训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A/V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熟练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B/W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专机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D/Y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带飞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X/D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护林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Y/A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养调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B/F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播种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F/J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校飞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G/X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磁测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H/F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航摄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J/B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专机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L/W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客包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M/X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鱼苗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O/F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急救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P/A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林化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P/F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单飞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Q/C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农化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Q/U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磨发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R/W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日航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R/Z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试航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S/F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试飞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S/Q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视察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U/B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物探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U/H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公务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W/A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转场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Y/H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夜航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K/Y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旅游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VIP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要客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DLA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CHG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修正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W/Z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正班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3176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A/C</w:t>
            </w:r>
          </w:p>
        </w:tc>
        <w:tc>
          <w:tcPr>
            <w:tcW w:w="355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正班</w:t>
            </w:r>
          </w:p>
        </w:tc>
      </w:tr>
    </w:tbl>
    <w:p/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航班类型</w:t>
      </w:r>
    </w:p>
    <w:tbl>
      <w:tblPr>
        <w:tblStyle w:val="3"/>
        <w:tblW w:w="398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2"/>
        <w:gridCol w:w="206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22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2067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中文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22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I</w:t>
            </w:r>
          </w:p>
        </w:tc>
        <w:tc>
          <w:tcPr>
            <w:tcW w:w="2067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国际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22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</w:t>
            </w:r>
          </w:p>
        </w:tc>
        <w:tc>
          <w:tcPr>
            <w:tcW w:w="2067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国内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22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Q</w:t>
            </w:r>
          </w:p>
        </w:tc>
        <w:tc>
          <w:tcPr>
            <w:tcW w:w="2067" w:type="dxa"/>
            <w:shd w:val="clear" w:color="auto" w:fill="auto"/>
            <w:vAlign w:val="bottom"/>
          </w:tcPr>
          <w:p>
            <w:pPr>
              <w:widowControl/>
              <w:jc w:val="left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地区</w:t>
            </w: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航班状态</w:t>
      </w:r>
    </w:p>
    <w:tbl>
      <w:tblPr>
        <w:tblStyle w:val="3"/>
        <w:tblW w:w="435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23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中文名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NOR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正常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DEP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起飞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CNL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取消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ARR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到达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FAL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落地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BCK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备降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FPL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FPL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CPL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CPL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RLS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Release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FPL?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FPL?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DEP?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Dep?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ARR?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Arr?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997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RTN</w:t>
            </w:r>
          </w:p>
        </w:tc>
        <w:tc>
          <w:tcPr>
            <w:tcW w:w="23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返航</w:t>
            </w:r>
          </w:p>
        </w:tc>
      </w:tr>
    </w:tbl>
    <w:p/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航班流转状态</w:t>
      </w:r>
    </w:p>
    <w:tbl>
      <w:tblPr>
        <w:tblStyle w:val="3"/>
        <w:tblW w:w="76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65"/>
        <w:gridCol w:w="1965"/>
        <w:gridCol w:w="19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中文名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EARR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预计到达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正常航班预告广播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BOR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登机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宋体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  <w:t>正常登机广播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  <w:lang w:val="en-US" w:eastAsia="zh-CN"/>
              </w:rPr>
              <w:t>/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更改登机口广播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  <w:lang w:val="en-US" w:eastAsia="zh-CN"/>
              </w:rPr>
              <w:t>原数据有登机口，登机口变化播‘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更改登机口广播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  <w:lang w:val="en-US" w:eastAsia="zh-CN"/>
              </w:rPr>
              <w:t>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ARR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到达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POK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关闭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TBR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过站登机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DEP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起飞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ONR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起飞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NST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到达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CKI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值机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  <w:t>开始办理乘机手续广播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CKOFF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值机截止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  <w:t>结束办理乘机手续广播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URBOR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催促登机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催促登机广播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延误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宋体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航班延误通知广播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  <w:lang w:val="en-US" w:eastAsia="zh-CN"/>
              </w:rPr>
              <w:t>/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  <w:t>延误航班预告广播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default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  <w:lang w:val="en-US" w:eastAsia="zh-CN"/>
              </w:rPr>
              <w:t>和起飞及到达有关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CAN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取消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宋体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</w:rPr>
              <w:t>航班取消通知广播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DFDFD"/>
                <w:lang w:val="en-US" w:eastAsia="zh-CN"/>
              </w:rPr>
              <w:t>/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航班取消通知广播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  <w:lang w:val="en-US" w:eastAsia="zh-CN"/>
              </w:rPr>
              <w:t>和起飞及到达有关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ALT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备降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RTN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返航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LBAG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末行李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FBAG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首行李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航班行李提取</w:t>
            </w: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PEND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等待最新的状态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SCHD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计划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EDEP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预计起飞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ONSTAND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上轮档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OFFSTAND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下轮档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NOR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正常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77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READY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客齐</w:t>
            </w:r>
          </w:p>
        </w:tc>
        <w:tc>
          <w:tcPr>
            <w:tcW w:w="1965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</w:tbl>
    <w:p/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异常原因</w:t>
      </w:r>
    </w:p>
    <w:tbl>
      <w:tblPr>
        <w:tblStyle w:val="3"/>
        <w:tblW w:w="439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3"/>
        <w:gridCol w:w="23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代码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中文名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DLY08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因航行管制原因延误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DLY02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因航路天气原因延误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DLY01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因天气原因延误(本站)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DLY09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因飞机晚到延误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DLY04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因飞机周转原因延误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DLY05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因飞机机械原因延误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CP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公司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WX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天气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TT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流量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MA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军事活动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TOC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空管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AP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机场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IS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联检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OIL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油料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DP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离港系统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PAX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旅客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CS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公共安全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DLY03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因某站天气原因延误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83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DLY10</w:t>
            </w:r>
          </w:p>
        </w:tc>
        <w:tc>
          <w:tcPr>
            <w:tcW w:w="2312" w:type="dxa"/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因某站机场关闭</w:t>
            </w:r>
          </w:p>
        </w:tc>
      </w:tr>
    </w:tbl>
    <w:p/>
    <w:p/>
    <w:p/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eastAsia="zh-CN" w:bidi="zh-CN"/>
        </w:rPr>
      </w:pPr>
      <w:r>
        <w:rPr>
          <w:rFonts w:hint="eastAsia"/>
        </w:rPr>
        <w:cr/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3562350" cy="2695575"/>
            <wp:effectExtent l="0" t="0" r="0" b="9525"/>
            <wp:docPr id="1" name="图片 1" descr="C:\Users\zy\AppData\Local\Temp\156471640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y\AppData\Local\Temp\1564716406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这是我们拿到的现场数据包：</w:t>
      </w:r>
      <w:r>
        <w:rPr>
          <w:rFonts w:hint="eastAsia"/>
        </w:rPr>
        <w:cr/>
      </w:r>
      <w:r>
        <w:rPr>
          <w:rFonts w:hint="eastAsia"/>
        </w:rPr>
        <w:t>1、【登机口】【行李转盘】编号是负数</w:t>
      </w:r>
      <w:r>
        <w:rPr>
          <w:rFonts w:hint="eastAsia"/>
        </w:rPr>
        <w:cr/>
      </w:r>
      <w:r>
        <w:rPr>
          <w:rFonts w:hint="eastAsia"/>
        </w:rPr>
        <w:t>2、各种时间是1735年</w:t>
      </w:r>
      <w:r>
        <w:rPr>
          <w:rFonts w:hint="eastAsia"/>
        </w:rPr>
        <w:cr/>
      </w:r>
      <w:r>
        <w:rPr>
          <w:rFonts w:hint="eastAsia"/>
        </w:rPr>
        <w:t>这是例子错了，还是需要做一些转换处理？</w:t>
      </w:r>
    </w:p>
    <w:p/>
    <w:p>
      <w:r>
        <w:drawing>
          <wp:inline distT="0" distB="0" distL="0" distR="0">
            <wp:extent cx="2394585" cy="49771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479" cy="49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航显英文标准</w:t>
      </w:r>
    </w:p>
    <w:p>
      <w:pPr>
        <w:rPr>
          <w:rFonts w:hint="eastAsia"/>
        </w:rPr>
      </w:pPr>
      <w:r>
        <w:rPr>
          <w:rFonts w:hint="eastAsia"/>
        </w:rPr>
        <w:t>航班:Flight</w:t>
      </w:r>
    </w:p>
    <w:p>
      <w:pPr>
        <w:rPr>
          <w:rFonts w:hint="eastAsia"/>
        </w:rPr>
      </w:pPr>
      <w:r>
        <w:rPr>
          <w:rFonts w:hint="eastAsia"/>
        </w:rPr>
        <w:t>时间:Time</w:t>
      </w:r>
    </w:p>
    <w:p>
      <w:pPr>
        <w:rPr>
          <w:rFonts w:hint="eastAsia"/>
        </w:rPr>
      </w:pPr>
      <w:r>
        <w:rPr>
          <w:rFonts w:hint="eastAsia"/>
        </w:rPr>
        <w:t>终点站/经停站:To/Via</w:t>
      </w:r>
    </w:p>
    <w:p>
      <w:pPr>
        <w:rPr>
          <w:rFonts w:hint="eastAsia"/>
        </w:rPr>
      </w:pPr>
      <w:r>
        <w:rPr>
          <w:rFonts w:hint="eastAsia"/>
        </w:rPr>
        <w:t>登机门:Gate</w:t>
      </w:r>
    </w:p>
    <w:p>
      <w:pPr>
        <w:rPr>
          <w:rFonts w:hint="eastAsia"/>
        </w:rPr>
      </w:pPr>
      <w:r>
        <w:rPr>
          <w:rFonts w:hint="eastAsia"/>
        </w:rPr>
        <w:t>备注:Remarks</w:t>
      </w:r>
    </w:p>
    <w:p>
      <w:pPr>
        <w:rPr>
          <w:rFonts w:hint="eastAsia"/>
        </w:rPr>
      </w:pPr>
      <w:r>
        <w:rPr>
          <w:rFonts w:hint="eastAsia"/>
        </w:rPr>
        <w:t>航班号: Flight No.</w:t>
      </w:r>
    </w:p>
    <w:p>
      <w:pPr>
        <w:rPr>
          <w:rFonts w:hint="eastAsia"/>
        </w:rPr>
      </w:pPr>
      <w:r>
        <w:rPr>
          <w:rFonts w:hint="eastAsia"/>
        </w:rPr>
        <w:t>计划离港/预计起飞时间:STD</w:t>
      </w:r>
    </w:p>
    <w:p>
      <w:pPr>
        <w:rPr>
          <w:rFonts w:hint="eastAsia"/>
        </w:rPr>
      </w:pPr>
      <w:r>
        <w:rPr>
          <w:rFonts w:hint="eastAsia"/>
        </w:rPr>
        <w:t>变更时间:ETD</w:t>
      </w:r>
    </w:p>
    <w:p>
      <w:pPr>
        <w:rPr>
          <w:rFonts w:hint="eastAsia"/>
        </w:rPr>
      </w:pPr>
      <w:r>
        <w:rPr>
          <w:rFonts w:hint="eastAsia"/>
        </w:rPr>
        <w:t>航班状态: Flight Status</w:t>
      </w:r>
    </w:p>
    <w:p>
      <w:pPr>
        <w:rPr>
          <w:rFonts w:hint="eastAsia"/>
        </w:rPr>
      </w:pPr>
      <w:r>
        <w:rPr>
          <w:rFonts w:hint="eastAsia"/>
        </w:rPr>
        <w:t>预计离港: Estimated</w:t>
      </w:r>
    </w:p>
    <w:p>
      <w:pPr>
        <w:rPr>
          <w:rFonts w:hint="eastAsia"/>
        </w:rPr>
      </w:pPr>
      <w:r>
        <w:rPr>
          <w:rFonts w:hint="eastAsia"/>
        </w:rPr>
        <w:t>始发站/经停站:From/Via</w:t>
      </w:r>
    </w:p>
    <w:p>
      <w:pPr>
        <w:rPr>
          <w:rFonts w:hint="eastAsia"/>
        </w:rPr>
      </w:pPr>
      <w:r>
        <w:rPr>
          <w:rFonts w:hint="eastAsia"/>
        </w:rPr>
        <w:t>航空公司:Airline</w:t>
      </w:r>
    </w:p>
    <w:p>
      <w:pPr>
        <w:rPr>
          <w:rFonts w:hint="eastAsia"/>
        </w:rPr>
      </w:pPr>
      <w:r>
        <w:rPr>
          <w:rFonts w:hint="eastAsia"/>
        </w:rPr>
        <w:t>值机柜台</w:t>
      </w:r>
    </w:p>
    <w:p>
      <w:r>
        <w:t xml:space="preserve"> Counter</w:t>
      </w:r>
    </w:p>
    <w:p>
      <w:pPr>
        <w:rPr>
          <w:rFonts w:hint="eastAsia"/>
        </w:rPr>
      </w:pPr>
      <w:r>
        <w:rPr>
          <w:rFonts w:hint="eastAsia"/>
        </w:rPr>
        <w:t>正在办票: Checking in</w:t>
      </w:r>
    </w:p>
    <w:p>
      <w:pPr>
        <w:rPr>
          <w:rFonts w:hint="eastAsia"/>
        </w:rPr>
      </w:pPr>
      <w:r>
        <w:rPr>
          <w:rFonts w:hint="eastAsia"/>
        </w:rPr>
        <w:t>转盘: Reclaim</w:t>
      </w:r>
    </w:p>
    <w:p>
      <w:pPr>
        <w:rPr>
          <w:rFonts w:hint="eastAsia"/>
        </w:rPr>
      </w:pPr>
      <w:r>
        <w:rPr>
          <w:rFonts w:hint="eastAsia"/>
        </w:rPr>
        <w:t>行李提取: Baggage Reclaim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40304"/>
    <w:rsid w:val="002106BF"/>
    <w:rsid w:val="00337274"/>
    <w:rsid w:val="00361A24"/>
    <w:rsid w:val="003A7389"/>
    <w:rsid w:val="00424B4F"/>
    <w:rsid w:val="0053337F"/>
    <w:rsid w:val="00607A8D"/>
    <w:rsid w:val="00650AAF"/>
    <w:rsid w:val="006825C5"/>
    <w:rsid w:val="007127BA"/>
    <w:rsid w:val="007277E0"/>
    <w:rsid w:val="00786A89"/>
    <w:rsid w:val="009E7922"/>
    <w:rsid w:val="00A70B1E"/>
    <w:rsid w:val="00A86E08"/>
    <w:rsid w:val="00AE2B2E"/>
    <w:rsid w:val="00C46D50"/>
    <w:rsid w:val="00C60E05"/>
    <w:rsid w:val="00E02594"/>
    <w:rsid w:val="00E720EE"/>
    <w:rsid w:val="00EF4C9F"/>
    <w:rsid w:val="0F353EF3"/>
    <w:rsid w:val="1D140304"/>
    <w:rsid w:val="1E0E3130"/>
    <w:rsid w:val="1E491059"/>
    <w:rsid w:val="1F4E2519"/>
    <w:rsid w:val="371610F9"/>
    <w:rsid w:val="3DFD45F7"/>
    <w:rsid w:val="42341126"/>
    <w:rsid w:val="4E586146"/>
    <w:rsid w:val="5E4D3012"/>
    <w:rsid w:val="6D535020"/>
    <w:rsid w:val="6F74008F"/>
    <w:rsid w:val="7BB24202"/>
    <w:rsid w:val="7D5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C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11</Pages>
  <Words>720</Words>
  <Characters>4108</Characters>
  <Lines>34</Lines>
  <Paragraphs>9</Paragraphs>
  <TotalTime>105</TotalTime>
  <ScaleCrop>false</ScaleCrop>
  <LinksUpToDate>false</LinksUpToDate>
  <CharactersWithSpaces>4819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2018-04-14T02:26:00Z</dcterms:created>
  <dc:creator>DHC</dc:creator>
  <cp:lastModifiedBy>admin</cp:lastModifiedBy>
  <dcterms:modified xsi:type="dcterms:W3CDTF">2019-12-08T05:36:40Z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